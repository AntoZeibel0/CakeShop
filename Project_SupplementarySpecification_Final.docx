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03C6" w14:textId="34C7B660" w:rsidR="00E421C6" w:rsidRPr="00400EB4" w:rsidRDefault="00000000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648F2">
          <w:rPr>
            <w:rFonts w:ascii="Times New Roman" w:hAnsi="Times New Roman"/>
          </w:rPr>
          <w:t>Cake Shop</w:t>
        </w:r>
      </w:fldSimple>
    </w:p>
    <w:p w14:paraId="1FBCA4DD" w14:textId="77777777" w:rsidR="00E421C6" w:rsidRPr="00400EB4" w:rsidRDefault="00000000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230D7546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5658C0BD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25E70959" w14:textId="77777777" w:rsidR="00E421C6" w:rsidRPr="00400EB4" w:rsidRDefault="00E421C6"/>
    <w:p w14:paraId="2B5E6A62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6023FD47" w14:textId="77777777" w:rsidR="00E421C6" w:rsidRPr="00400EB4" w:rsidRDefault="00E421C6"/>
    <w:p w14:paraId="5FB8782A" w14:textId="77777777" w:rsidR="00E421C6" w:rsidRPr="00400EB4" w:rsidRDefault="00E421C6"/>
    <w:p w14:paraId="42E6C843" w14:textId="77777777" w:rsidR="00E421C6" w:rsidRPr="00400EB4" w:rsidRDefault="00E421C6"/>
    <w:p w14:paraId="2A9D867C" w14:textId="77777777" w:rsidR="00E421C6" w:rsidRPr="00400EB4" w:rsidRDefault="00E421C6"/>
    <w:p w14:paraId="783D1C3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B70234D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2A186065" w14:textId="77777777">
        <w:tc>
          <w:tcPr>
            <w:tcW w:w="2304" w:type="dxa"/>
          </w:tcPr>
          <w:p w14:paraId="7807192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35D3214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9571097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245D34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7F8E59C7" w14:textId="77777777">
        <w:tc>
          <w:tcPr>
            <w:tcW w:w="2304" w:type="dxa"/>
          </w:tcPr>
          <w:p w14:paraId="0436C7A1" w14:textId="77777777" w:rsidR="00E421C6" w:rsidRPr="00400EB4" w:rsidRDefault="00AD64E8">
            <w:pPr>
              <w:pStyle w:val="Tabletext"/>
            </w:pPr>
            <w:r w:rsidRPr="00400EB4">
              <w:t>&lt;dd/mmm/yy&gt;</w:t>
            </w:r>
          </w:p>
        </w:tc>
        <w:tc>
          <w:tcPr>
            <w:tcW w:w="1152" w:type="dxa"/>
          </w:tcPr>
          <w:p w14:paraId="44952329" w14:textId="77777777" w:rsidR="00E421C6" w:rsidRPr="00400EB4" w:rsidRDefault="00AD64E8">
            <w:pPr>
              <w:pStyle w:val="Tabletext"/>
            </w:pPr>
            <w:r w:rsidRPr="00400EB4">
              <w:t>&lt;x.x&gt;</w:t>
            </w:r>
          </w:p>
        </w:tc>
        <w:tc>
          <w:tcPr>
            <w:tcW w:w="3744" w:type="dxa"/>
          </w:tcPr>
          <w:p w14:paraId="2872B429" w14:textId="77777777" w:rsidR="00E421C6" w:rsidRPr="00400EB4" w:rsidRDefault="00AD64E8">
            <w:pPr>
              <w:pStyle w:val="Tabletext"/>
            </w:pPr>
            <w:r w:rsidRPr="00400EB4">
              <w:t>&lt;details&gt;</w:t>
            </w:r>
          </w:p>
        </w:tc>
        <w:tc>
          <w:tcPr>
            <w:tcW w:w="2304" w:type="dxa"/>
          </w:tcPr>
          <w:p w14:paraId="537661AF" w14:textId="77777777" w:rsidR="00E421C6" w:rsidRPr="00400EB4" w:rsidRDefault="00AD64E8">
            <w:pPr>
              <w:pStyle w:val="Tabletext"/>
            </w:pPr>
            <w:r w:rsidRPr="00400EB4">
              <w:t>&lt;name&gt;</w:t>
            </w:r>
          </w:p>
        </w:tc>
      </w:tr>
      <w:tr w:rsidR="00E421C6" w:rsidRPr="00400EB4" w14:paraId="6676FA62" w14:textId="77777777">
        <w:tc>
          <w:tcPr>
            <w:tcW w:w="2304" w:type="dxa"/>
          </w:tcPr>
          <w:p w14:paraId="13171404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767A681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E6BA6E3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62EE2E66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7BDFC056" w14:textId="77777777">
        <w:tc>
          <w:tcPr>
            <w:tcW w:w="2304" w:type="dxa"/>
          </w:tcPr>
          <w:p w14:paraId="7D70810D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013CECD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72F16AB5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297929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384EEF78" w14:textId="77777777">
        <w:tc>
          <w:tcPr>
            <w:tcW w:w="2304" w:type="dxa"/>
          </w:tcPr>
          <w:p w14:paraId="51E28B64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B0A67BF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593B0438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81DBFAB" w14:textId="77777777" w:rsidR="00E421C6" w:rsidRPr="00400EB4" w:rsidRDefault="00E421C6">
            <w:pPr>
              <w:pStyle w:val="Tabletext"/>
            </w:pPr>
          </w:p>
        </w:tc>
      </w:tr>
    </w:tbl>
    <w:p w14:paraId="47459B18" w14:textId="77777777" w:rsidR="00E421C6" w:rsidRPr="00400EB4" w:rsidRDefault="00E421C6"/>
    <w:p w14:paraId="545BD304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61BB1E7D" w14:textId="77777777" w:rsidR="001C12A4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628D79AD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881BAA3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3E1E26B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BB80F98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7F3B0332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5F69239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F544E54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04DBA24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50EAD7CF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CFB8728" w14:textId="7E6172F1" w:rsidR="00EC0CE7" w:rsidRDefault="00CF6949" w:rsidP="00CF6949">
      <w:pPr>
        <w:pStyle w:val="BodyText"/>
      </w:pPr>
      <w:r>
        <w:t xml:space="preserve">The tool used to develop this project is Java Spring Boot which focuses on developing web application and microservices with Spring Framework. </w:t>
      </w:r>
      <w:r w:rsidR="00EC0CE7">
        <w:t>The application should be compatible with the latest version of Java and Spring Boot.</w:t>
      </w:r>
    </w:p>
    <w:p w14:paraId="782BA813" w14:textId="7B837C10" w:rsidR="00CF6949" w:rsidRDefault="00CF6949" w:rsidP="00CF6949">
      <w:pPr>
        <w:pStyle w:val="BodyText"/>
      </w:pPr>
      <w:r>
        <w:t xml:space="preserve">Regarding </w:t>
      </w:r>
      <w:r w:rsidR="00EC0CE7">
        <w:t>the operating system, the application should be designed to run on both Windows and Linux.</w:t>
      </w:r>
      <w:r>
        <w:t xml:space="preserve"> </w:t>
      </w:r>
    </w:p>
    <w:p w14:paraId="7E3B5D08" w14:textId="6F2962B1" w:rsidR="00EC0CE7" w:rsidRDefault="00EC0CE7" w:rsidP="00CF6949">
      <w:pPr>
        <w:pStyle w:val="BodyText"/>
      </w:pPr>
      <w:r>
        <w:t>The database used for this project should be MySQL or PostgreSQL.</w:t>
      </w:r>
    </w:p>
    <w:p w14:paraId="21BC1724" w14:textId="7E5A7ECE" w:rsidR="00EC0CE7" w:rsidRPr="00CF6949" w:rsidRDefault="00EC0CE7" w:rsidP="00CF6949">
      <w:pPr>
        <w:pStyle w:val="BodyText"/>
      </w:pPr>
      <w:r>
        <w:t>Moreover, t</w:t>
      </w:r>
      <w:r w:rsidRPr="00EC0CE7">
        <w:t>he application should be able to handle a large number of users and orders simultaneously.</w:t>
      </w:r>
    </w:p>
    <w:p w14:paraId="660C6D67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0E2075EE" w14:textId="6E78B7D8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4C77E140" w14:textId="5BE77E65" w:rsidR="00EC0CE7" w:rsidRDefault="00EC0CE7" w:rsidP="00EC0CE7">
      <w:pPr>
        <w:ind w:left="720"/>
        <w:rPr>
          <w:color w:val="000000"/>
        </w:rPr>
      </w:pPr>
      <w:r>
        <w:rPr>
          <w:b/>
          <w:bCs/>
        </w:rPr>
        <w:t xml:space="preserve">Quality attribute definition: </w:t>
      </w:r>
      <w:r w:rsidR="00A65557">
        <w:t>a</w:t>
      </w:r>
      <w:r>
        <w:t>vailability is</w:t>
      </w:r>
      <w:r>
        <w:rPr>
          <w:b/>
          <w:bCs/>
        </w:rPr>
        <w:t xml:space="preserve"> </w:t>
      </w:r>
      <w:r>
        <w:rPr>
          <w:color w:val="000000"/>
        </w:rPr>
        <w:t>concerned with system failure and its associated consequences.</w:t>
      </w:r>
    </w:p>
    <w:p w14:paraId="7732E151" w14:textId="6EA9882C" w:rsidR="00EC0CE7" w:rsidRPr="00EC0CE7" w:rsidRDefault="00EC0CE7" w:rsidP="00EC0CE7">
      <w:pPr>
        <w:ind w:left="720"/>
      </w:pPr>
      <w:r>
        <w:rPr>
          <w:b/>
          <w:bCs/>
        </w:rPr>
        <w:t xml:space="preserve">Source of stimulus: </w:t>
      </w:r>
      <w:r w:rsidR="00A65557">
        <w:t>i</w:t>
      </w:r>
      <w:r>
        <w:t>nternal/</w:t>
      </w:r>
      <w:r w:rsidR="00A65557">
        <w:t>e</w:t>
      </w:r>
      <w:r>
        <w:t>xternal</w:t>
      </w:r>
      <w:r w:rsidR="00A65557">
        <w:t>.</w:t>
      </w:r>
    </w:p>
    <w:p w14:paraId="34250DC2" w14:textId="18F24E59" w:rsidR="00EC0CE7" w:rsidRPr="00A65557" w:rsidRDefault="00EC0CE7" w:rsidP="00EC0CE7">
      <w:pPr>
        <w:ind w:left="720"/>
      </w:pPr>
      <w:r>
        <w:rPr>
          <w:b/>
          <w:bCs/>
        </w:rPr>
        <w:t xml:space="preserve">Stimulus: </w:t>
      </w:r>
      <w:r w:rsidR="00A65557">
        <w:t>omission, crash, timing, response.</w:t>
      </w:r>
    </w:p>
    <w:p w14:paraId="6D2422E8" w14:textId="28885580" w:rsidR="00EC0CE7" w:rsidRPr="00A65557" w:rsidRDefault="00EC0CE7" w:rsidP="00EC0CE7">
      <w:pPr>
        <w:ind w:left="720"/>
      </w:pPr>
      <w:r>
        <w:rPr>
          <w:b/>
          <w:bCs/>
        </w:rPr>
        <w:t>Environment:</w:t>
      </w:r>
      <w:r w:rsidR="00A65557">
        <w:rPr>
          <w:b/>
          <w:bCs/>
        </w:rPr>
        <w:t xml:space="preserve"> </w:t>
      </w:r>
      <w:r w:rsidR="00A65557">
        <w:t>normal, degraded operation</w:t>
      </w:r>
    </w:p>
    <w:p w14:paraId="0A47D1DB" w14:textId="0463BF4A" w:rsidR="00EC0CE7" w:rsidRPr="00A65557" w:rsidRDefault="00EC0CE7" w:rsidP="00EC0CE7">
      <w:pPr>
        <w:ind w:left="720"/>
      </w:pPr>
      <w:r>
        <w:rPr>
          <w:b/>
          <w:bCs/>
        </w:rPr>
        <w:t>Artifact:</w:t>
      </w:r>
      <w:r w:rsidR="00A65557">
        <w:rPr>
          <w:b/>
          <w:bCs/>
        </w:rPr>
        <w:t xml:space="preserve"> </w:t>
      </w:r>
      <w:r w:rsidR="00A65557">
        <w:t>process, storage, processor, communication</w:t>
      </w:r>
    </w:p>
    <w:p w14:paraId="1A75FC2D" w14:textId="415D2BB1" w:rsidR="00EC0CE7" w:rsidRPr="00A65557" w:rsidRDefault="00EC0CE7" w:rsidP="00EC0CE7">
      <w:pPr>
        <w:ind w:left="720"/>
      </w:pPr>
      <w:r>
        <w:rPr>
          <w:b/>
          <w:bCs/>
        </w:rPr>
        <w:t>Response:</w:t>
      </w:r>
      <w:r w:rsidR="00A65557">
        <w:rPr>
          <w:b/>
          <w:bCs/>
        </w:rPr>
        <w:t xml:space="preserve"> </w:t>
      </w:r>
      <w:r w:rsidR="00A65557">
        <w:t xml:space="preserve">record, notify, disable, continue (normal/degraded) be unavailable </w:t>
      </w:r>
    </w:p>
    <w:p w14:paraId="351E0086" w14:textId="2C0A8311" w:rsidR="00EC0CE7" w:rsidRPr="00A65557" w:rsidRDefault="00EC0CE7" w:rsidP="00EC0CE7">
      <w:pPr>
        <w:ind w:left="720"/>
      </w:pPr>
      <w:r>
        <w:rPr>
          <w:b/>
          <w:bCs/>
        </w:rPr>
        <w:t>Response measure:</w:t>
      </w:r>
      <w:r w:rsidR="00A65557">
        <w:rPr>
          <w:b/>
          <w:bCs/>
        </w:rPr>
        <w:t xml:space="preserve"> </w:t>
      </w:r>
      <w:r w:rsidR="00A65557">
        <w:t>repair, time, availability, available/degraded, time interval</w:t>
      </w:r>
    </w:p>
    <w:p w14:paraId="28DF5563" w14:textId="5888C8C4" w:rsidR="00A65557" w:rsidRPr="007806AE" w:rsidRDefault="00EC0CE7" w:rsidP="007806AE">
      <w:pPr>
        <w:ind w:left="720"/>
      </w:pPr>
      <w:r>
        <w:rPr>
          <w:b/>
          <w:bCs/>
        </w:rPr>
        <w:t>Tactics:</w:t>
      </w:r>
      <w:r w:rsidR="00A65557">
        <w:rPr>
          <w:b/>
          <w:bCs/>
        </w:rPr>
        <w:t xml:space="preserve"> </w:t>
      </w:r>
      <w:r w:rsidR="00A65557" w:rsidRPr="00A65557">
        <w:t>failover mechanisms</w:t>
      </w:r>
      <w:r w:rsidR="00A65557">
        <w:t xml:space="preserve">, regular system maintenance, detect issues, measures to prevent downtime. </w:t>
      </w:r>
    </w:p>
    <w:p w14:paraId="126D4AED" w14:textId="77777777" w:rsidR="00A65557" w:rsidRPr="00EC0CE7" w:rsidRDefault="00A65557" w:rsidP="00EC0CE7">
      <w:pPr>
        <w:ind w:left="720"/>
        <w:rPr>
          <w:b/>
          <w:bCs/>
        </w:rPr>
      </w:pPr>
    </w:p>
    <w:p w14:paraId="0E58D80C" w14:textId="2390951E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57BEA855" w14:textId="2C15DFD2" w:rsidR="00A65557" w:rsidRPr="00A65557" w:rsidRDefault="00A65557" w:rsidP="00A65557">
      <w:pPr>
        <w:ind w:left="720"/>
        <w:rPr>
          <w:color w:val="000000"/>
        </w:rPr>
      </w:pPr>
      <w:r>
        <w:rPr>
          <w:b/>
          <w:bCs/>
        </w:rPr>
        <w:t xml:space="preserve">Quality attribute definition: </w:t>
      </w:r>
      <w:r>
        <w:t>performance focuses on responding to the occurred events.</w:t>
      </w:r>
    </w:p>
    <w:p w14:paraId="484CB01A" w14:textId="56CD9731" w:rsidR="00A65557" w:rsidRPr="00A65557" w:rsidRDefault="00A65557" w:rsidP="00A65557">
      <w:pPr>
        <w:ind w:left="720"/>
      </w:pPr>
      <w:r>
        <w:rPr>
          <w:b/>
          <w:bCs/>
        </w:rPr>
        <w:t xml:space="preserve">Source of stimulus: </w:t>
      </w:r>
      <w:r>
        <w:t>users</w:t>
      </w:r>
      <w:r w:rsidR="00553032">
        <w:t>.</w:t>
      </w:r>
    </w:p>
    <w:p w14:paraId="410CAC83" w14:textId="59957C47" w:rsidR="00A65557" w:rsidRPr="00A65557" w:rsidRDefault="00A65557" w:rsidP="00A65557">
      <w:pPr>
        <w:ind w:left="720"/>
      </w:pPr>
      <w:r>
        <w:rPr>
          <w:b/>
          <w:bCs/>
        </w:rPr>
        <w:t xml:space="preserve">Stimulus: </w:t>
      </w:r>
      <w:r>
        <w:t>periodic events</w:t>
      </w:r>
      <w:r w:rsidR="00553032">
        <w:t>.</w:t>
      </w:r>
    </w:p>
    <w:p w14:paraId="1E42F9FB" w14:textId="36F113E8" w:rsidR="00A65557" w:rsidRPr="00A65557" w:rsidRDefault="00A65557" w:rsidP="00A65557">
      <w:pPr>
        <w:ind w:left="720"/>
      </w:pPr>
      <w:r>
        <w:rPr>
          <w:b/>
          <w:bCs/>
        </w:rPr>
        <w:t xml:space="preserve">Environment: </w:t>
      </w:r>
      <w:r>
        <w:t>normal mode</w:t>
      </w:r>
      <w:r w:rsidR="00553032">
        <w:t>.</w:t>
      </w:r>
    </w:p>
    <w:p w14:paraId="0A7CC43D" w14:textId="0703C6DF" w:rsidR="00A65557" w:rsidRPr="00A65557" w:rsidRDefault="00A65557" w:rsidP="00A65557">
      <w:pPr>
        <w:ind w:left="720"/>
      </w:pPr>
      <w:r>
        <w:rPr>
          <w:b/>
          <w:bCs/>
        </w:rPr>
        <w:t xml:space="preserve">Artifact: </w:t>
      </w:r>
      <w:r>
        <w:t>system</w:t>
      </w:r>
      <w:r w:rsidR="00553032">
        <w:t>.</w:t>
      </w:r>
    </w:p>
    <w:p w14:paraId="6F811885" w14:textId="282AA4DF" w:rsidR="00A65557" w:rsidRPr="00A65557" w:rsidRDefault="00A65557" w:rsidP="00A65557">
      <w:pPr>
        <w:ind w:left="720"/>
      </w:pPr>
      <w:r>
        <w:rPr>
          <w:b/>
          <w:bCs/>
        </w:rPr>
        <w:t xml:space="preserve">Response: </w:t>
      </w:r>
      <w:r>
        <w:t>processes events and stimuli from users</w:t>
      </w:r>
      <w:r w:rsidR="00553032">
        <w:t>.</w:t>
      </w:r>
    </w:p>
    <w:p w14:paraId="4696A7A4" w14:textId="58A87344" w:rsidR="00A65557" w:rsidRPr="00A65557" w:rsidRDefault="00A65557" w:rsidP="00A65557">
      <w:pPr>
        <w:ind w:left="720"/>
      </w:pPr>
      <w:r>
        <w:rPr>
          <w:b/>
          <w:bCs/>
        </w:rPr>
        <w:t xml:space="preserve">Response measure: </w:t>
      </w:r>
      <w:r>
        <w:t>latency, deadline, miss rate, data loss</w:t>
      </w:r>
      <w:r w:rsidR="00553032">
        <w:t>.</w:t>
      </w:r>
    </w:p>
    <w:p w14:paraId="1CAA2C33" w14:textId="1EAC7245" w:rsidR="00A65557" w:rsidRPr="00A65557" w:rsidRDefault="00A65557" w:rsidP="00A65557">
      <w:pPr>
        <w:ind w:left="720"/>
      </w:pPr>
      <w:r>
        <w:rPr>
          <w:b/>
          <w:bCs/>
        </w:rPr>
        <w:t xml:space="preserve">Tactics: </w:t>
      </w:r>
      <w:r>
        <w:t>caching, database optimization, parallelism, minimizing resource usage</w:t>
      </w:r>
      <w:r w:rsidR="00553032">
        <w:t>.</w:t>
      </w:r>
      <w:r>
        <w:t xml:space="preserve"> </w:t>
      </w:r>
    </w:p>
    <w:p w14:paraId="7CB5710B" w14:textId="77777777" w:rsidR="00A65557" w:rsidRPr="00A65557" w:rsidRDefault="00A65557" w:rsidP="00A65557"/>
    <w:p w14:paraId="0164FAC3" w14:textId="2A104AD4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5B185C30" w14:textId="16ACFE44" w:rsidR="00553032" w:rsidRPr="00A65557" w:rsidRDefault="00553032" w:rsidP="00553032">
      <w:pPr>
        <w:ind w:left="720"/>
        <w:rPr>
          <w:color w:val="000000"/>
        </w:rPr>
      </w:pPr>
      <w:r>
        <w:rPr>
          <w:b/>
          <w:bCs/>
        </w:rPr>
        <w:t xml:space="preserve">Quality attribute definition: </w:t>
      </w:r>
      <w:r w:rsidRPr="00553032">
        <w:t>system's ability to resist unauthorized usage while still providing its services to legitimate users.</w:t>
      </w:r>
    </w:p>
    <w:p w14:paraId="509592ED" w14:textId="1918C6F8" w:rsidR="00553032" w:rsidRPr="00553032" w:rsidRDefault="00553032" w:rsidP="00553032">
      <w:pPr>
        <w:ind w:left="720"/>
      </w:pPr>
      <w:r>
        <w:rPr>
          <w:b/>
          <w:bCs/>
        </w:rPr>
        <w:t xml:space="preserve">Source of stimulus: </w:t>
      </w:r>
      <w:r>
        <w:t>system correctly identified, incorrectly identified, unknown external/internal identity, authorized/non-authorized access to limited resources</w:t>
      </w:r>
    </w:p>
    <w:p w14:paraId="153260BF" w14:textId="2F88EB1D" w:rsidR="00553032" w:rsidRPr="00553032" w:rsidRDefault="00553032" w:rsidP="00553032">
      <w:pPr>
        <w:ind w:left="720"/>
      </w:pPr>
      <w:r>
        <w:rPr>
          <w:b/>
          <w:bCs/>
        </w:rPr>
        <w:t xml:space="preserve">Stimulus: </w:t>
      </w:r>
      <w:r>
        <w:t>the attempt of modifying the data, accessing system services, reducing availability to system resources</w:t>
      </w:r>
    </w:p>
    <w:p w14:paraId="48B64046" w14:textId="6FF84FD3" w:rsidR="00553032" w:rsidRPr="00A65557" w:rsidRDefault="00553032" w:rsidP="00553032">
      <w:pPr>
        <w:ind w:left="720"/>
      </w:pPr>
      <w:r>
        <w:rPr>
          <w:b/>
          <w:bCs/>
        </w:rPr>
        <w:t xml:space="preserve">Environment: </w:t>
      </w:r>
      <w:r>
        <w:t>online/offline, connected/disconnected, firewalled/open</w:t>
      </w:r>
      <w:r>
        <w:rPr>
          <w:b/>
          <w:bCs/>
        </w:rPr>
        <w:t xml:space="preserve"> </w:t>
      </w:r>
    </w:p>
    <w:p w14:paraId="12CCA2D0" w14:textId="57EACC89" w:rsidR="00553032" w:rsidRPr="00553032" w:rsidRDefault="00553032" w:rsidP="00553032">
      <w:pPr>
        <w:ind w:left="720"/>
      </w:pPr>
      <w:r>
        <w:rPr>
          <w:b/>
          <w:bCs/>
        </w:rPr>
        <w:t xml:space="preserve">Artifact: </w:t>
      </w:r>
      <w:r>
        <w:t>system services</w:t>
      </w:r>
    </w:p>
    <w:p w14:paraId="4F8EAFD2" w14:textId="251839EE" w:rsidR="00553032" w:rsidRPr="00553032" w:rsidRDefault="00553032" w:rsidP="00553032">
      <w:pPr>
        <w:ind w:left="720"/>
      </w:pPr>
      <w:r>
        <w:rPr>
          <w:b/>
          <w:bCs/>
        </w:rPr>
        <w:t xml:space="preserve">Response: </w:t>
      </w:r>
      <w:r>
        <w:t xml:space="preserve">authenticates/hides users, blocks/allows access, grants/withdraws permission to access data, records access/modifications to access or modify data/services by identity </w:t>
      </w:r>
      <w:r>
        <w:tab/>
      </w:r>
    </w:p>
    <w:p w14:paraId="1739FD70" w14:textId="77777777" w:rsidR="00F649C5" w:rsidRDefault="00553032" w:rsidP="00553032">
      <w:pPr>
        <w:ind w:left="720"/>
        <w:rPr>
          <w:color w:val="000000"/>
        </w:rPr>
      </w:pPr>
      <w:r>
        <w:rPr>
          <w:b/>
          <w:bCs/>
        </w:rPr>
        <w:t xml:space="preserve">Response measure: </w:t>
      </w:r>
      <w:r>
        <w:rPr>
          <w:color w:val="000000"/>
        </w:rPr>
        <w:t xml:space="preserve">security measures with probability of success; probability of detecting attack and its responsible individual; </w:t>
      </w:r>
      <w:r w:rsidR="00F649C5">
        <w:rPr>
          <w:color w:val="000000"/>
        </w:rPr>
        <w:t>restore data/services.</w:t>
      </w:r>
    </w:p>
    <w:p w14:paraId="7021572C" w14:textId="400E3A91" w:rsidR="00553032" w:rsidRPr="00A65557" w:rsidRDefault="00553032" w:rsidP="00553032">
      <w:pPr>
        <w:ind w:left="720"/>
      </w:pPr>
      <w:r>
        <w:rPr>
          <w:b/>
          <w:bCs/>
        </w:rPr>
        <w:t xml:space="preserve">Tactics: </w:t>
      </w:r>
      <w:r w:rsidR="00F649C5" w:rsidRPr="00F649C5">
        <w:t>strong authentication mechanisms, encrypting sensitive data, implementing firewalls.</w:t>
      </w:r>
    </w:p>
    <w:p w14:paraId="4E137265" w14:textId="77777777" w:rsidR="00553032" w:rsidRPr="00553032" w:rsidRDefault="00553032" w:rsidP="00553032"/>
    <w:p w14:paraId="19F4B95F" w14:textId="7CE9AA8F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lastRenderedPageBreak/>
        <w:t>Testability</w:t>
      </w:r>
      <w:bookmarkEnd w:id="7"/>
    </w:p>
    <w:p w14:paraId="1A527479" w14:textId="6AE39960" w:rsidR="00F649C5" w:rsidRPr="00A65557" w:rsidRDefault="00F649C5" w:rsidP="00F649C5">
      <w:pPr>
        <w:ind w:left="720"/>
        <w:rPr>
          <w:color w:val="000000"/>
        </w:rPr>
      </w:pPr>
      <w:r>
        <w:rPr>
          <w:b/>
          <w:bCs/>
        </w:rPr>
        <w:t xml:space="preserve">Quality attribute definition: </w:t>
      </w:r>
      <w:r w:rsidRPr="00F649C5">
        <w:t>testability refers to the ease with which software can be made to demonstrate its faults through testing.</w:t>
      </w:r>
    </w:p>
    <w:p w14:paraId="684B017C" w14:textId="42F4A1C7" w:rsidR="00F649C5" w:rsidRPr="00F649C5" w:rsidRDefault="00F649C5" w:rsidP="00F649C5">
      <w:pPr>
        <w:ind w:left="720"/>
      </w:pPr>
      <w:r>
        <w:rPr>
          <w:b/>
          <w:bCs/>
        </w:rPr>
        <w:t xml:space="preserve">Source of stimulus: </w:t>
      </w:r>
      <w:r>
        <w:t>unit tester</w:t>
      </w:r>
    </w:p>
    <w:p w14:paraId="2084EB19" w14:textId="288F687D" w:rsidR="00F649C5" w:rsidRPr="00F649C5" w:rsidRDefault="00F649C5" w:rsidP="00F649C5">
      <w:pPr>
        <w:ind w:left="720"/>
      </w:pPr>
      <w:r>
        <w:rPr>
          <w:b/>
          <w:bCs/>
        </w:rPr>
        <w:t xml:space="preserve">Stimulus: </w:t>
      </w:r>
      <w:r>
        <w:t>performs unit tests</w:t>
      </w:r>
    </w:p>
    <w:p w14:paraId="263BCF3D" w14:textId="138821E4" w:rsidR="00F649C5" w:rsidRPr="00F649C5" w:rsidRDefault="00F649C5" w:rsidP="00F649C5">
      <w:pPr>
        <w:ind w:left="720"/>
      </w:pPr>
      <w:r>
        <w:rPr>
          <w:b/>
          <w:bCs/>
        </w:rPr>
        <w:t xml:space="preserve">Environment: </w:t>
      </w:r>
      <w:r>
        <w:t>design time, developing time, compilation time, deployment time</w:t>
      </w:r>
    </w:p>
    <w:p w14:paraId="5F8A10A1" w14:textId="5A3CB916" w:rsidR="00F649C5" w:rsidRPr="00F649C5" w:rsidRDefault="00F649C5" w:rsidP="00F649C5">
      <w:pPr>
        <w:ind w:left="720"/>
      </w:pPr>
      <w:r>
        <w:rPr>
          <w:b/>
          <w:bCs/>
        </w:rPr>
        <w:t xml:space="preserve">Artifact: </w:t>
      </w:r>
      <w:r>
        <w:t>component of the system</w:t>
      </w:r>
    </w:p>
    <w:p w14:paraId="4EACD68A" w14:textId="6250C2DF" w:rsidR="00F649C5" w:rsidRPr="00553032" w:rsidRDefault="00F649C5" w:rsidP="00F649C5">
      <w:pPr>
        <w:ind w:left="720"/>
      </w:pPr>
      <w:r>
        <w:rPr>
          <w:b/>
          <w:bCs/>
        </w:rPr>
        <w:t xml:space="preserve">Response: </w:t>
      </w:r>
      <w:r>
        <w:t>prepares test environment</w:t>
      </w:r>
      <w:r>
        <w:tab/>
      </w:r>
    </w:p>
    <w:p w14:paraId="57AF551B" w14:textId="6C29A5D8" w:rsidR="00F649C5" w:rsidRDefault="00F649C5" w:rsidP="00F649C5">
      <w:pPr>
        <w:ind w:left="720"/>
        <w:rPr>
          <w:color w:val="000000"/>
        </w:rPr>
      </w:pPr>
      <w:r>
        <w:rPr>
          <w:b/>
          <w:bCs/>
        </w:rPr>
        <w:t>Response measure: p</w:t>
      </w:r>
      <w:r>
        <w:rPr>
          <w:color w:val="000000"/>
        </w:rPr>
        <w:t>robability of failure if fault exists; time to perform tests; time to prepare test environment</w:t>
      </w:r>
    </w:p>
    <w:p w14:paraId="7C60D900" w14:textId="51781E2F" w:rsidR="00F649C5" w:rsidRPr="00A65557" w:rsidRDefault="00F649C5" w:rsidP="00F649C5">
      <w:pPr>
        <w:ind w:left="720"/>
      </w:pPr>
      <w:r>
        <w:rPr>
          <w:b/>
          <w:bCs/>
        </w:rPr>
        <w:t xml:space="preserve">Tactics: </w:t>
      </w:r>
    </w:p>
    <w:p w14:paraId="2B4120A5" w14:textId="77777777" w:rsidR="00F649C5" w:rsidRPr="00F649C5" w:rsidRDefault="00F649C5" w:rsidP="00F649C5"/>
    <w:p w14:paraId="5C7843A2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1DE31C02" w14:textId="24C0074C" w:rsidR="00F649C5" w:rsidRPr="00A65557" w:rsidRDefault="00F649C5" w:rsidP="00F649C5">
      <w:pPr>
        <w:ind w:left="720"/>
        <w:rPr>
          <w:color w:val="000000"/>
        </w:rPr>
      </w:pPr>
      <w:r>
        <w:rPr>
          <w:b/>
          <w:bCs/>
        </w:rPr>
        <w:t xml:space="preserve">Quality attribute definition: </w:t>
      </w:r>
      <w:r>
        <w:t xml:space="preserve">usability focuses on the </w:t>
      </w:r>
      <w:r>
        <w:rPr>
          <w:color w:val="000000"/>
        </w:rPr>
        <w:t>accomplishment of a desired task and the kind of user support the system provides.</w:t>
      </w:r>
    </w:p>
    <w:p w14:paraId="2CB64D06" w14:textId="237AA5FC" w:rsidR="00F649C5" w:rsidRPr="00F649C5" w:rsidRDefault="00F649C5" w:rsidP="00F649C5">
      <w:pPr>
        <w:ind w:left="720"/>
      </w:pPr>
      <w:r>
        <w:rPr>
          <w:b/>
          <w:bCs/>
        </w:rPr>
        <w:t xml:space="preserve">Source of stimulus: </w:t>
      </w:r>
      <w:r>
        <w:t>users</w:t>
      </w:r>
    </w:p>
    <w:p w14:paraId="68B59FEA" w14:textId="36853311" w:rsidR="00F649C5" w:rsidRPr="00F649C5" w:rsidRDefault="00F649C5" w:rsidP="00F649C5">
      <w:pPr>
        <w:ind w:left="720"/>
      </w:pPr>
      <w:r>
        <w:rPr>
          <w:b/>
          <w:bCs/>
        </w:rPr>
        <w:t xml:space="preserve">Stimulus: </w:t>
      </w:r>
      <w:r>
        <w:t>use system efficiently, minimize impact of errors, adapt system</w:t>
      </w:r>
    </w:p>
    <w:p w14:paraId="1AC4D1D1" w14:textId="644671BA" w:rsidR="00F649C5" w:rsidRPr="00F649C5" w:rsidRDefault="00F649C5" w:rsidP="00F649C5">
      <w:pPr>
        <w:ind w:left="720"/>
      </w:pPr>
      <w:r>
        <w:rPr>
          <w:b/>
          <w:bCs/>
        </w:rPr>
        <w:t xml:space="preserve">Environment: </w:t>
      </w:r>
      <w:r>
        <w:t>runtime, configure time</w:t>
      </w:r>
    </w:p>
    <w:p w14:paraId="0BB1F16E" w14:textId="6237A001" w:rsidR="00F649C5" w:rsidRPr="00F649C5" w:rsidRDefault="00F649C5" w:rsidP="00F649C5">
      <w:pPr>
        <w:ind w:left="720"/>
      </w:pPr>
      <w:r>
        <w:rPr>
          <w:b/>
          <w:bCs/>
        </w:rPr>
        <w:t xml:space="preserve">Artifact: </w:t>
      </w:r>
      <w:r>
        <w:t>system</w:t>
      </w:r>
    </w:p>
    <w:p w14:paraId="4487CCC5" w14:textId="69A2FBE9" w:rsidR="00F649C5" w:rsidRPr="009648F2" w:rsidRDefault="00F649C5" w:rsidP="00F649C5">
      <w:pPr>
        <w:ind w:left="720"/>
      </w:pPr>
      <w:r>
        <w:rPr>
          <w:b/>
          <w:bCs/>
        </w:rPr>
        <w:t xml:space="preserve">Response: </w:t>
      </w:r>
      <w:r w:rsidR="009648F2">
        <w:rPr>
          <w:color w:val="000000"/>
        </w:rPr>
        <w:t>support for efficient navigation within a screen;</w:t>
      </w:r>
      <w:r w:rsidR="009648F2">
        <w:t xml:space="preserve"> </w:t>
      </w:r>
      <w:r w:rsidR="009648F2">
        <w:rPr>
          <w:color w:val="000000"/>
        </w:rPr>
        <w:t>multiple simultaneous activities; re-use of already entered data and/or commands.</w:t>
      </w:r>
    </w:p>
    <w:p w14:paraId="28C78A2B" w14:textId="1D88C230" w:rsidR="00F649C5" w:rsidRPr="009648F2" w:rsidRDefault="00F649C5" w:rsidP="00F649C5">
      <w:pPr>
        <w:ind w:left="720"/>
        <w:rPr>
          <w:color w:val="000000"/>
        </w:rPr>
      </w:pPr>
      <w:r>
        <w:rPr>
          <w:b/>
          <w:bCs/>
        </w:rPr>
        <w:t xml:space="preserve">Response measure: </w:t>
      </w:r>
      <w:r w:rsidR="009648F2">
        <w:t>user satisfaction, task time, gain of user knowledge, number of errors.</w:t>
      </w:r>
    </w:p>
    <w:p w14:paraId="0A0C5CFB" w14:textId="2C8A67DC" w:rsidR="00F649C5" w:rsidRPr="009648F2" w:rsidRDefault="00F649C5" w:rsidP="00F649C5">
      <w:pPr>
        <w:ind w:left="720"/>
      </w:pPr>
      <w:r>
        <w:rPr>
          <w:b/>
          <w:bCs/>
        </w:rPr>
        <w:t xml:space="preserve">Tactics: </w:t>
      </w:r>
      <w:r w:rsidR="009648F2">
        <w:t>user centered design, error prevention and handling, documentation, usability testing.</w:t>
      </w:r>
    </w:p>
    <w:p w14:paraId="0CC78631" w14:textId="77777777" w:rsidR="0040432F" w:rsidRPr="00400EB4" w:rsidRDefault="0040432F" w:rsidP="0040432F"/>
    <w:p w14:paraId="5D73C9FC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06673F1D" w14:textId="77777777" w:rsidR="00216BFC" w:rsidRDefault="009648F2" w:rsidP="009648F2">
      <w:pPr>
        <w:pStyle w:val="BodyText"/>
      </w:pPr>
      <w:r w:rsidRPr="009648F2">
        <w:t>The application must be developed using Java as the primary programming language</w:t>
      </w:r>
      <w:r>
        <w:t xml:space="preserve"> and </w:t>
      </w:r>
      <w:r w:rsidRPr="009648F2">
        <w:t xml:space="preserve">using the Spring Boot framework, </w:t>
      </w:r>
      <w:r w:rsidR="00216BFC">
        <w:t>used for</w:t>
      </w:r>
      <w:r w:rsidRPr="009648F2">
        <w:t xml:space="preserve"> developing web applications.</w:t>
      </w:r>
      <w:r>
        <w:t xml:space="preserve"> </w:t>
      </w:r>
    </w:p>
    <w:p w14:paraId="44676AA9" w14:textId="1D2F0376" w:rsidR="009648F2" w:rsidRDefault="009648F2" w:rsidP="009648F2">
      <w:pPr>
        <w:pStyle w:val="BodyText"/>
      </w:pPr>
      <w:r>
        <w:t xml:space="preserve">It must use </w:t>
      </w:r>
      <w:r w:rsidRPr="009648F2">
        <w:t xml:space="preserve">a specific database management system, such as MySQL or </w:t>
      </w:r>
      <w:r>
        <w:t>PostgreSQL</w:t>
      </w:r>
      <w:r w:rsidR="00216BFC">
        <w:t xml:space="preserve"> in order to store information relevant to the cake shop, like users, customers or admin, ingredients, products, orders and so on</w:t>
      </w:r>
      <w:r>
        <w:t>.</w:t>
      </w:r>
    </w:p>
    <w:p w14:paraId="2FA489AE" w14:textId="578599D5" w:rsidR="00212DE9" w:rsidRDefault="00212DE9" w:rsidP="009648F2">
      <w:pPr>
        <w:pStyle w:val="BodyText"/>
      </w:pPr>
      <w:r>
        <w:t>The project must provide unit testing for the implemented operations and use the validations.</w:t>
      </w:r>
    </w:p>
    <w:p w14:paraId="2AFEEDE9" w14:textId="79856AF6" w:rsidR="00216BFC" w:rsidRDefault="00216BFC" w:rsidP="009648F2">
      <w:pPr>
        <w:pStyle w:val="BodyText"/>
      </w:pPr>
      <w:r>
        <w:t>The application must be developed using IntelliJ IDEA or Eclipse.</w:t>
      </w:r>
    </w:p>
    <w:p w14:paraId="0E654DD1" w14:textId="23952B14" w:rsidR="00216BFC" w:rsidRPr="009648F2" w:rsidRDefault="00216BFC" w:rsidP="009648F2">
      <w:pPr>
        <w:pStyle w:val="BodyText"/>
      </w:pPr>
      <w:r>
        <w:t>Regarding the user interface, the application does not have any design constraints</w:t>
      </w:r>
    </w:p>
    <w:p w14:paraId="53C9AE3D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9BCA" w14:textId="77777777" w:rsidR="00E70221" w:rsidRDefault="00E70221">
      <w:pPr>
        <w:spacing w:line="240" w:lineRule="auto"/>
      </w:pPr>
      <w:r>
        <w:separator/>
      </w:r>
    </w:p>
  </w:endnote>
  <w:endnote w:type="continuationSeparator" w:id="0">
    <w:p w14:paraId="3F7C4903" w14:textId="77777777" w:rsidR="00E70221" w:rsidRDefault="00E70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2C82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105EA0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3CCCA8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10FE66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FC92B4" w14:textId="433BBE17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7806AE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94E2C5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126A6B1C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1E70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62A66" w14:textId="77777777" w:rsidR="00E70221" w:rsidRDefault="00E70221">
      <w:pPr>
        <w:spacing w:line="240" w:lineRule="auto"/>
      </w:pPr>
      <w:r>
        <w:separator/>
      </w:r>
    </w:p>
  </w:footnote>
  <w:footnote w:type="continuationSeparator" w:id="0">
    <w:p w14:paraId="11F0B75E" w14:textId="77777777" w:rsidR="00E70221" w:rsidRDefault="00E70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2A0B" w14:textId="77777777" w:rsidR="00E421C6" w:rsidRDefault="00E421C6">
    <w:pPr>
      <w:pBdr>
        <w:top w:val="single" w:sz="6" w:space="1" w:color="auto"/>
      </w:pBdr>
      <w:rPr>
        <w:sz w:val="24"/>
      </w:rPr>
    </w:pPr>
  </w:p>
  <w:p w14:paraId="10179C00" w14:textId="2DB8123A" w:rsidR="00E421C6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CF6949">
        <w:rPr>
          <w:rFonts w:ascii="Arial" w:hAnsi="Arial"/>
          <w:b/>
          <w:sz w:val="36"/>
        </w:rPr>
        <w:t>Zeibel Antonia</w:t>
      </w:r>
    </w:fldSimple>
  </w:p>
  <w:p w14:paraId="74C861B9" w14:textId="7A7EA68E" w:rsidR="00697B53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CF6949">
        <w:rPr>
          <w:rFonts w:ascii="Arial" w:hAnsi="Arial"/>
          <w:b/>
          <w:sz w:val="36"/>
        </w:rPr>
        <w:t>30431</w:t>
      </w:r>
    </w:fldSimple>
  </w:p>
  <w:p w14:paraId="4659F01E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035D76C2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30E5E421" w14:textId="77777777">
      <w:tc>
        <w:tcPr>
          <w:tcW w:w="6379" w:type="dxa"/>
        </w:tcPr>
        <w:p w14:paraId="38F59E82" w14:textId="77777777" w:rsidR="00E421C6" w:rsidRDefault="00000000">
          <w:fldSimple w:instr=" SUBJECT  \* MERGEFORMAT ">
            <w:r w:rsidR="00921E0D">
              <w:t>&lt;Project Name&gt;</w:t>
            </w:r>
          </w:fldSimple>
        </w:p>
      </w:tc>
      <w:tc>
        <w:tcPr>
          <w:tcW w:w="3179" w:type="dxa"/>
        </w:tcPr>
        <w:p w14:paraId="41CEAD94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60E77028" w14:textId="77777777">
      <w:tc>
        <w:tcPr>
          <w:tcW w:w="6379" w:type="dxa"/>
        </w:tcPr>
        <w:p w14:paraId="7E6D85E6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4AB6C66F" w14:textId="77777777" w:rsidR="00E421C6" w:rsidRDefault="00AD64E8">
          <w:r>
            <w:t xml:space="preserve">  Date:  &lt;dd/mmm/yy&gt;</w:t>
          </w:r>
        </w:p>
      </w:tc>
    </w:tr>
    <w:tr w:rsidR="00E421C6" w14:paraId="423F011B" w14:textId="77777777">
      <w:tc>
        <w:tcPr>
          <w:tcW w:w="9558" w:type="dxa"/>
          <w:gridSpan w:val="2"/>
        </w:tcPr>
        <w:p w14:paraId="29C69496" w14:textId="77777777" w:rsidR="00E421C6" w:rsidRDefault="00AD64E8">
          <w:r>
            <w:t>&lt;document identifier&gt;</w:t>
          </w:r>
        </w:p>
      </w:tc>
    </w:tr>
  </w:tbl>
  <w:p w14:paraId="061A2EA5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DEA2C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45836">
    <w:abstractNumId w:val="0"/>
  </w:num>
  <w:num w:numId="2" w16cid:durableId="1770274954">
    <w:abstractNumId w:val="10"/>
  </w:num>
  <w:num w:numId="3" w16cid:durableId="461847673">
    <w:abstractNumId w:val="21"/>
  </w:num>
  <w:num w:numId="4" w16cid:durableId="2146314641">
    <w:abstractNumId w:val="15"/>
  </w:num>
  <w:num w:numId="5" w16cid:durableId="604003559">
    <w:abstractNumId w:val="14"/>
  </w:num>
  <w:num w:numId="6" w16cid:durableId="67445963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533663531">
    <w:abstractNumId w:val="2"/>
  </w:num>
  <w:num w:numId="8" w16cid:durableId="679772147">
    <w:abstractNumId w:val="20"/>
  </w:num>
  <w:num w:numId="9" w16cid:durableId="177737188">
    <w:abstractNumId w:val="3"/>
  </w:num>
  <w:num w:numId="10" w16cid:durableId="879248774">
    <w:abstractNumId w:val="11"/>
  </w:num>
  <w:num w:numId="11" w16cid:durableId="1453667152">
    <w:abstractNumId w:val="9"/>
  </w:num>
  <w:num w:numId="12" w16cid:durableId="888610442">
    <w:abstractNumId w:val="19"/>
  </w:num>
  <w:num w:numId="13" w16cid:durableId="1710641721">
    <w:abstractNumId w:val="8"/>
  </w:num>
  <w:num w:numId="14" w16cid:durableId="934216216">
    <w:abstractNumId w:val="4"/>
  </w:num>
  <w:num w:numId="15" w16cid:durableId="1026175072">
    <w:abstractNumId w:val="18"/>
  </w:num>
  <w:num w:numId="16" w16cid:durableId="877090423">
    <w:abstractNumId w:val="13"/>
  </w:num>
  <w:num w:numId="17" w16cid:durableId="1787429451">
    <w:abstractNumId w:val="5"/>
  </w:num>
  <w:num w:numId="18" w16cid:durableId="761148843">
    <w:abstractNumId w:val="12"/>
  </w:num>
  <w:num w:numId="19" w16cid:durableId="152609223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045446833">
    <w:abstractNumId w:val="7"/>
  </w:num>
  <w:num w:numId="21" w16cid:durableId="739131524">
    <w:abstractNumId w:val="17"/>
  </w:num>
  <w:num w:numId="22" w16cid:durableId="1516458207">
    <w:abstractNumId w:val="16"/>
  </w:num>
  <w:num w:numId="23" w16cid:durableId="1501120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45E3A"/>
    <w:rsid w:val="00161A84"/>
    <w:rsid w:val="001C12A4"/>
    <w:rsid w:val="00212DE9"/>
    <w:rsid w:val="00216BFC"/>
    <w:rsid w:val="00400EB4"/>
    <w:rsid w:val="0040432F"/>
    <w:rsid w:val="00553032"/>
    <w:rsid w:val="00697B53"/>
    <w:rsid w:val="007806AE"/>
    <w:rsid w:val="007A32FC"/>
    <w:rsid w:val="008421A9"/>
    <w:rsid w:val="00921E0D"/>
    <w:rsid w:val="009648F2"/>
    <w:rsid w:val="00A65557"/>
    <w:rsid w:val="00AD64E8"/>
    <w:rsid w:val="00BA055D"/>
    <w:rsid w:val="00CF6949"/>
    <w:rsid w:val="00E421C6"/>
    <w:rsid w:val="00E70221"/>
    <w:rsid w:val="00EC0CE7"/>
    <w:rsid w:val="00EE5133"/>
    <w:rsid w:val="00F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DD13B1"/>
  <w15:docId w15:val="{B5EE7EC9-9BCA-4157-8931-FF7CB155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120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Antonia Zeibel</cp:lastModifiedBy>
  <cp:revision>7</cp:revision>
  <cp:lastPrinted>1899-12-31T22:00:00Z</cp:lastPrinted>
  <dcterms:created xsi:type="dcterms:W3CDTF">2010-02-24T09:18:00Z</dcterms:created>
  <dcterms:modified xsi:type="dcterms:W3CDTF">2023-05-22T06:43:00Z</dcterms:modified>
</cp:coreProperties>
</file>